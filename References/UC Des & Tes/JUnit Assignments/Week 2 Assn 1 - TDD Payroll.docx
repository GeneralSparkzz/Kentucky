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BAB" w14:textId="77777777" w:rsidR="00FA05C3" w:rsidRDefault="00012451" w:rsidP="00012451">
      <w:pPr>
        <w:pStyle w:val="Heading1"/>
      </w:pPr>
      <w:r>
        <w:t>Directions</w:t>
      </w:r>
    </w:p>
    <w:p w14:paraId="27BCCD21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111632B3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14:paraId="1BA3A9FD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14:paraId="1DFA62AC" w14:textId="0C2C5751" w:rsidR="00FA05C3" w:rsidRDefault="006E15C7" w:rsidP="00173B27">
      <w:pPr>
        <w:pStyle w:val="Heading1"/>
      </w:pPr>
      <w:r>
        <w:t>Scenario</w:t>
      </w:r>
    </w:p>
    <w:p w14:paraId="54AA7ED5" w14:textId="7817B6AB" w:rsidR="00BD394A" w:rsidRDefault="006E15C7" w:rsidP="006E15C7">
      <w:pPr>
        <w:sectPr w:rsidR="00BD394A" w:rsidSect="00FA05C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You are writing a class to calculate payroll for an hourly employee.  </w:t>
      </w:r>
      <w:r w:rsidR="001B15A9">
        <w:t>Your class will store and calculate the following</w:t>
      </w:r>
      <w:r w:rsidR="00EA080E">
        <w:t>:</w:t>
      </w:r>
    </w:p>
    <w:p w14:paraId="42EA5260" w14:textId="77777777" w:rsidR="004D0E77" w:rsidRDefault="004D0E77" w:rsidP="006E15C7">
      <w:pPr>
        <w:sectPr w:rsidR="004D0E77" w:rsidSect="00BD394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5DD50A" w14:textId="19C5E9F9" w:rsidR="00197BE5" w:rsidRDefault="00A037BF" w:rsidP="006E15C7">
      <w:r>
        <w:rPr>
          <w:noProof/>
        </w:rPr>
        <w:drawing>
          <wp:inline distT="0" distB="0" distL="0" distR="0" wp14:anchorId="58ADBBAA" wp14:editId="03D19384">
            <wp:extent cx="149047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B36" w14:textId="77777777" w:rsidR="00BB164C" w:rsidRDefault="00BB164C" w:rsidP="006E15C7"/>
    <w:p w14:paraId="77991F1E" w14:textId="7CE95B2C" w:rsidR="00BD394A" w:rsidRDefault="00BB164C" w:rsidP="00DD098F">
      <w:pPr>
        <w:pStyle w:val="ListParagraph"/>
        <w:numPr>
          <w:ilvl w:val="0"/>
          <w:numId w:val="10"/>
        </w:numPr>
      </w:pPr>
      <w:r>
        <w:br w:type="column"/>
      </w:r>
      <w:r w:rsidR="00BD394A">
        <w:t>Create Setters and Getters for hours and payrate</w:t>
      </w:r>
    </w:p>
    <w:p w14:paraId="189B70A8" w14:textId="60DA1868" w:rsidR="00DD098F" w:rsidRDefault="00DD098F" w:rsidP="00DD098F">
      <w:pPr>
        <w:pStyle w:val="ListParagraph"/>
        <w:numPr>
          <w:ilvl w:val="0"/>
          <w:numId w:val="10"/>
        </w:numPr>
      </w:pPr>
      <w:r>
        <w:t>Create the default constructor that accepts no parameters</w:t>
      </w:r>
    </w:p>
    <w:p w14:paraId="29E732DC" w14:textId="4A9308F3" w:rsidR="00DD098F" w:rsidRDefault="00DD098F" w:rsidP="00DD098F">
      <w:pPr>
        <w:pStyle w:val="ListParagraph"/>
        <w:numPr>
          <w:ilvl w:val="0"/>
          <w:numId w:val="10"/>
        </w:numPr>
      </w:pPr>
      <w:r>
        <w:t>Create the parameterized constructor that accepts hours and payrate.</w:t>
      </w:r>
    </w:p>
    <w:p w14:paraId="33F61D11" w14:textId="75C571CD" w:rsidR="00907F3E" w:rsidRDefault="00BD394A" w:rsidP="006E15C7">
      <w:pPr>
        <w:pStyle w:val="ListParagraph"/>
        <w:numPr>
          <w:ilvl w:val="0"/>
          <w:numId w:val="10"/>
        </w:numPr>
        <w:sectPr w:rsidR="00907F3E" w:rsidSect="00DD098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2160" w:space="720"/>
            <w:col w:w="7920"/>
          </w:cols>
          <w:docGrid w:linePitch="360"/>
        </w:sectPr>
      </w:pPr>
      <w:r>
        <w:t xml:space="preserve">You will create </w:t>
      </w:r>
      <w:r w:rsidR="008F45EC">
        <w:t xml:space="preserve">methods for the remaining variables that will set the class variable and return the value. I have </w:t>
      </w:r>
      <w:r w:rsidR="00907F3E">
        <w:t xml:space="preserve">provided a partial example with </w:t>
      </w:r>
      <w:proofErr w:type="gramStart"/>
      <w:r w:rsidR="00907F3E">
        <w:t>calcGrossPay(</w:t>
      </w:r>
      <w:proofErr w:type="gramEnd"/>
      <w:r w:rsidR="00907F3E">
        <w:t>).</w:t>
      </w:r>
      <w:r w:rsidR="00BB164C">
        <w:br/>
      </w:r>
      <w:r w:rsidR="00BB164C">
        <w:rPr>
          <w:noProof/>
        </w:rPr>
        <w:drawing>
          <wp:inline distT="0" distB="0" distL="0" distR="0" wp14:anchorId="44635A29" wp14:editId="3447FA10">
            <wp:extent cx="1688855" cy="511348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098" cy="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4C">
        <w:br/>
      </w:r>
    </w:p>
    <w:p w14:paraId="1C1E7ABF" w14:textId="60F1610D" w:rsidR="006E15C7" w:rsidRDefault="008F45EC" w:rsidP="006E15C7">
      <w:pPr>
        <w:pBdr>
          <w:bottom w:val="single" w:sz="6" w:space="1" w:color="auto"/>
        </w:pBdr>
      </w:pPr>
      <w:r>
        <w:t xml:space="preserve"> </w:t>
      </w:r>
      <w:r w:rsidR="006E15C7">
        <w:t>You are going to follow TDD principles to build this class. This document will step you through</w:t>
      </w:r>
      <w:r w:rsidR="00EA080E">
        <w:t xml:space="preserve"> the process.</w:t>
      </w:r>
    </w:p>
    <w:p w14:paraId="29A834A1" w14:textId="07E370BE" w:rsidR="00173B27" w:rsidRDefault="00866EC6" w:rsidP="0015616B">
      <w:pPr>
        <w:pStyle w:val="Heading1"/>
      </w:pPr>
      <w:r>
        <w:t>grossPay</w:t>
      </w:r>
    </w:p>
    <w:p w14:paraId="3B68ECFC" w14:textId="58618E05" w:rsidR="00866EC6" w:rsidRDefault="009A2B03" w:rsidP="00CC679B">
      <w:r>
        <w:t>Your gross pay function will calculate gross pay. It must also include overtime hours</w:t>
      </w:r>
      <w:r w:rsidR="0015616B">
        <w:t>. Sample data: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5616B" w14:paraId="4A5A4082" w14:textId="77777777" w:rsidTr="0032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ED86420" w14:textId="70FACD6A" w:rsidR="0015616B" w:rsidRDefault="0015616B" w:rsidP="00CC679B">
            <w:r>
              <w:t>Hours</w:t>
            </w:r>
          </w:p>
        </w:tc>
        <w:tc>
          <w:tcPr>
            <w:tcW w:w="3597" w:type="dxa"/>
          </w:tcPr>
          <w:p w14:paraId="0E85F3D9" w14:textId="6453625B" w:rsidR="0015616B" w:rsidRDefault="0015616B" w:rsidP="00CC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</w:t>
            </w:r>
          </w:p>
        </w:tc>
        <w:tc>
          <w:tcPr>
            <w:tcW w:w="3597" w:type="dxa"/>
          </w:tcPr>
          <w:p w14:paraId="43E8859A" w14:textId="5466486C" w:rsidR="0015616B" w:rsidRDefault="0015616B" w:rsidP="00CC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Gross Pay</w:t>
            </w:r>
          </w:p>
        </w:tc>
      </w:tr>
      <w:tr w:rsidR="0015616B" w14:paraId="5157C948" w14:textId="77777777" w:rsidTr="0032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36993B9" w14:textId="42F976BC" w:rsidR="0015616B" w:rsidRPr="003238BE" w:rsidRDefault="0015616B" w:rsidP="00CC679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40</w:t>
            </w:r>
          </w:p>
        </w:tc>
        <w:tc>
          <w:tcPr>
            <w:tcW w:w="3597" w:type="dxa"/>
          </w:tcPr>
          <w:p w14:paraId="0454C12E" w14:textId="773A6AF3" w:rsidR="0015616B" w:rsidRDefault="0015616B" w:rsidP="00CC6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97" w:type="dxa"/>
          </w:tcPr>
          <w:p w14:paraId="4283B231" w14:textId="08B3188B" w:rsidR="0015616B" w:rsidRDefault="0015616B" w:rsidP="00CC6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15616B" w14:paraId="30FF7E30" w14:textId="77777777" w:rsidTr="0032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FD1B3F0" w14:textId="667DBC97" w:rsidR="0015616B" w:rsidRPr="003238BE" w:rsidRDefault="0015616B" w:rsidP="00CC679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45</w:t>
            </w:r>
          </w:p>
        </w:tc>
        <w:tc>
          <w:tcPr>
            <w:tcW w:w="3597" w:type="dxa"/>
          </w:tcPr>
          <w:p w14:paraId="1AF0BD6E" w14:textId="50D5B0D8" w:rsidR="0015616B" w:rsidRDefault="0015616B" w:rsidP="00CC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97" w:type="dxa"/>
          </w:tcPr>
          <w:p w14:paraId="209FE421" w14:textId="47EFCB80" w:rsidR="0015616B" w:rsidRDefault="00C62A08" w:rsidP="00CC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475</w:t>
            </w:r>
          </w:p>
        </w:tc>
      </w:tr>
    </w:tbl>
    <w:p w14:paraId="13AAE73C" w14:textId="5DC05806" w:rsidR="0015616B" w:rsidRDefault="003238BE" w:rsidP="00CC679B">
      <w:r>
        <w:t>Overtime is calculated as any 40 + (hours &gt; 40) * 1.5 * payrate. Example for 45 hours, you get 40 hours at 10 per hour and 5 at 10*1.5 per hour.</w:t>
      </w:r>
    </w:p>
    <w:p w14:paraId="36FDBBB1" w14:textId="5564B3A9" w:rsidR="00B94E2B" w:rsidRDefault="00B94E2B" w:rsidP="00CC679B">
      <w:r>
        <w:rPr>
          <w:noProof/>
        </w:rPr>
        <w:drawing>
          <wp:inline distT="0" distB="0" distL="0" distR="0" wp14:anchorId="134D4A6A" wp14:editId="172C8D31">
            <wp:extent cx="52768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DAB" w14:textId="6C9A167C" w:rsidR="00B94E2B" w:rsidRDefault="00733A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b/>
          <w:i/>
          <w:u w:val="single"/>
        </w:rPr>
        <w:t>This was a fun assignment. I enjoyed completing it! A very interesting way to show the testing process.</w:t>
      </w:r>
      <w:bookmarkStart w:id="1" w:name="_GoBack"/>
      <w:bookmarkEnd w:id="1"/>
      <w:r w:rsidR="00B94E2B">
        <w:br w:type="page"/>
      </w:r>
    </w:p>
    <w:p w14:paraId="40A9867C" w14:textId="799627B4" w:rsidR="003238BE" w:rsidRDefault="003238BE" w:rsidP="003238BE">
      <w:pPr>
        <w:pStyle w:val="Heading2"/>
      </w:pPr>
      <w:r>
        <w:lastRenderedPageBreak/>
        <w:t>Build the test(s)</w:t>
      </w:r>
    </w:p>
    <w:p w14:paraId="68BC2A4B" w14:textId="5F745E2B" w:rsidR="003238BE" w:rsidRDefault="003238BE" w:rsidP="00CC679B">
      <w:r>
        <w:t xml:space="preserve">Create JUnit tests that </w:t>
      </w:r>
      <w:r w:rsidR="004D22AE">
        <w:t>check for your two pieces of sample data. Screenshot your tests</w:t>
      </w:r>
    </w:p>
    <w:p w14:paraId="0E4D7F40" w14:textId="0345DA71" w:rsidR="008979F8" w:rsidRDefault="008979F8" w:rsidP="00CC679B">
      <w:r>
        <w:rPr>
          <w:noProof/>
        </w:rPr>
        <w:drawing>
          <wp:inline distT="0" distB="0" distL="0" distR="0" wp14:anchorId="29D9C2C5" wp14:editId="6E70A050">
            <wp:extent cx="68580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7DC3" w14:textId="68B8DD47" w:rsidR="004D22AE" w:rsidRDefault="004D22AE" w:rsidP="008B24A3">
      <w:pPr>
        <w:pStyle w:val="Heading2"/>
      </w:pPr>
      <w:r>
        <w:t>Run the test(s)</w:t>
      </w:r>
    </w:p>
    <w:p w14:paraId="170DE4AE" w14:textId="71C30283" w:rsidR="004D22AE" w:rsidRDefault="004D22AE" w:rsidP="00CC679B">
      <w:r>
        <w:t>Screenshot the outputs of running your test.</w:t>
      </w:r>
    </w:p>
    <w:p w14:paraId="614459B1" w14:textId="66F551C0" w:rsidR="008979F8" w:rsidRDefault="008979F8" w:rsidP="00CC679B">
      <w:r>
        <w:rPr>
          <w:noProof/>
        </w:rPr>
        <w:drawing>
          <wp:inline distT="0" distB="0" distL="0" distR="0" wp14:anchorId="6C4E1727" wp14:editId="0ADB1C4C">
            <wp:extent cx="63055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CD3" w14:textId="66911C43" w:rsidR="004D22AE" w:rsidRDefault="004D22AE" w:rsidP="008B24A3">
      <w:pPr>
        <w:pStyle w:val="Heading2"/>
      </w:pPr>
      <w:r>
        <w:t>Refactor the code</w:t>
      </w:r>
    </w:p>
    <w:p w14:paraId="0753F7F8" w14:textId="0D906E71" w:rsidR="00884A77" w:rsidRDefault="008B24A3" w:rsidP="00CC679B">
      <w:pPr>
        <w:pBdr>
          <w:bottom w:val="single" w:sz="6" w:space="1" w:color="auto"/>
        </w:pBdr>
      </w:pPr>
      <w:r>
        <w:t xml:space="preserve">Correct the calcGrossPay function until it passes the </w:t>
      </w:r>
      <w:r w:rsidR="008C2CC8">
        <w:t>test</w:t>
      </w:r>
      <w:r>
        <w:t>. Screenshot your new calcGrossPay code and the output of your JUnit tests.</w:t>
      </w:r>
    </w:p>
    <w:p w14:paraId="78E99560" w14:textId="55A53699" w:rsidR="008979F8" w:rsidRPr="00270801" w:rsidRDefault="00270801" w:rsidP="00CC679B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t xml:space="preserve">It worked the first time. I will not </w:t>
      </w:r>
      <w:r w:rsidR="00F57833">
        <w:rPr>
          <w:b/>
          <w:noProof/>
        </w:rPr>
        <w:t>snip the working code again. I will only populate this section if it originally fails.</w:t>
      </w:r>
    </w:p>
    <w:p w14:paraId="61549962" w14:textId="77777777" w:rsidR="007E3E82" w:rsidRDefault="007E3E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B3A13CD" w14:textId="3D2F797E" w:rsidR="00884A77" w:rsidRDefault="00884A77" w:rsidP="005A5ED5">
      <w:pPr>
        <w:pStyle w:val="Heading1"/>
      </w:pPr>
      <w:r>
        <w:lastRenderedPageBreak/>
        <w:t>localTax</w:t>
      </w:r>
    </w:p>
    <w:p w14:paraId="12050683" w14:textId="04EA0848" w:rsidR="00884A77" w:rsidRDefault="005A5ED5" w:rsidP="00CC679B">
      <w:r>
        <w:t xml:space="preserve">We have set local tax to 1%. Your method must calculate the local tax. </w:t>
      </w:r>
      <w:r w:rsidR="00D440AB">
        <w:t xml:space="preserve">To calculate local tax, multiply the gross pay by the .01. </w:t>
      </w:r>
      <w:r>
        <w:t>Here is sample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A5ED5" w14:paraId="7D8F5B54" w14:textId="77777777" w:rsidTr="0018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889DFAE" w14:textId="77777777" w:rsidR="005A5ED5" w:rsidRDefault="005A5ED5" w:rsidP="001870EB">
            <w:r>
              <w:t>Hours</w:t>
            </w:r>
          </w:p>
        </w:tc>
        <w:tc>
          <w:tcPr>
            <w:tcW w:w="3597" w:type="dxa"/>
          </w:tcPr>
          <w:p w14:paraId="0C570D5A" w14:textId="77777777" w:rsidR="005A5ED5" w:rsidRDefault="005A5ED5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</w:t>
            </w:r>
          </w:p>
        </w:tc>
        <w:tc>
          <w:tcPr>
            <w:tcW w:w="3597" w:type="dxa"/>
          </w:tcPr>
          <w:p w14:paraId="02A7E1D5" w14:textId="1B4C9990" w:rsidR="005A5ED5" w:rsidRDefault="005A5ED5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 Tax</w:t>
            </w:r>
          </w:p>
        </w:tc>
      </w:tr>
      <w:tr w:rsidR="005A5ED5" w14:paraId="51416236" w14:textId="77777777" w:rsidTr="00187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FAF9322" w14:textId="77777777" w:rsidR="005A5ED5" w:rsidRPr="003238BE" w:rsidRDefault="005A5ED5" w:rsidP="001870E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40</w:t>
            </w:r>
          </w:p>
        </w:tc>
        <w:tc>
          <w:tcPr>
            <w:tcW w:w="3597" w:type="dxa"/>
          </w:tcPr>
          <w:p w14:paraId="0DAC8C98" w14:textId="77777777" w:rsidR="005A5ED5" w:rsidRDefault="005A5ED5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97" w:type="dxa"/>
          </w:tcPr>
          <w:p w14:paraId="2F9A65D5" w14:textId="152B66C9" w:rsidR="005A5ED5" w:rsidRDefault="005A5ED5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0DD7960" w14:textId="77777777" w:rsidR="00E42B9A" w:rsidRDefault="00E42B9A" w:rsidP="00E42B9A">
      <w:pPr>
        <w:pStyle w:val="Heading2"/>
      </w:pPr>
      <w:r>
        <w:t>Build the test(s)</w:t>
      </w:r>
    </w:p>
    <w:p w14:paraId="2B8652FC" w14:textId="4DA3C4D9" w:rsidR="00E42B9A" w:rsidRDefault="00E42B9A" w:rsidP="00E42B9A">
      <w:r>
        <w:t>Create JUnit tests that check for your sample data. Your</w:t>
      </w:r>
      <w:r w:rsidR="008C2CC8">
        <w:t xml:space="preserve"> calculations can be within 1 penny. (Hint, delta) </w:t>
      </w:r>
      <w:r>
        <w:t>Screenshot your tests</w:t>
      </w:r>
      <w:r w:rsidR="008C2CC8">
        <w:t>.</w:t>
      </w:r>
    </w:p>
    <w:p w14:paraId="1EC3A807" w14:textId="15A0462A" w:rsidR="00EF049E" w:rsidRDefault="00270801" w:rsidP="00E42B9A">
      <w:r>
        <w:rPr>
          <w:noProof/>
        </w:rPr>
        <w:drawing>
          <wp:inline distT="0" distB="0" distL="0" distR="0" wp14:anchorId="40B06F95" wp14:editId="4BB5750E">
            <wp:extent cx="32766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8636" w14:textId="77777777" w:rsidR="004847A8" w:rsidRDefault="004847A8" w:rsidP="004847A8">
      <w:pPr>
        <w:pStyle w:val="Heading2"/>
      </w:pPr>
      <w:r>
        <w:t>Write a function stub</w:t>
      </w:r>
    </w:p>
    <w:p w14:paraId="03B8D7E1" w14:textId="6C876689" w:rsidR="004847A8" w:rsidRDefault="004847A8" w:rsidP="00E42B9A">
      <w:r>
        <w:t xml:space="preserve">Write a simple function for </w:t>
      </w:r>
      <w:proofErr w:type="gramStart"/>
      <w:r>
        <w:t>calcLocalTax(</w:t>
      </w:r>
      <w:proofErr w:type="gramEnd"/>
      <w:r>
        <w:t xml:space="preserve">) that returns 0; </w:t>
      </w:r>
    </w:p>
    <w:p w14:paraId="21758E2E" w14:textId="7BA96D34" w:rsidR="00270801" w:rsidRDefault="00270801" w:rsidP="00E42B9A">
      <w:r>
        <w:rPr>
          <w:noProof/>
        </w:rPr>
        <w:drawing>
          <wp:inline distT="0" distB="0" distL="0" distR="0" wp14:anchorId="2DCF6A17" wp14:editId="0925B420">
            <wp:extent cx="245745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68BC" w14:textId="77777777" w:rsidR="00E42B9A" w:rsidRDefault="00E42B9A" w:rsidP="00E42B9A">
      <w:pPr>
        <w:pStyle w:val="Heading2"/>
      </w:pPr>
      <w:r>
        <w:t>Run the test(s)</w:t>
      </w:r>
    </w:p>
    <w:p w14:paraId="0500D050" w14:textId="33E5403A" w:rsidR="00E42B9A" w:rsidRDefault="00E42B9A" w:rsidP="00E42B9A">
      <w:r>
        <w:t>Screenshot the outputs of running your test.</w:t>
      </w:r>
      <w:r w:rsidR="004847A8">
        <w:t xml:space="preserve"> This first run should fail.</w:t>
      </w:r>
    </w:p>
    <w:p w14:paraId="7CDDBDA5" w14:textId="4D0314F2" w:rsidR="00270801" w:rsidRDefault="00B27308" w:rsidP="00E42B9A">
      <w:r>
        <w:rPr>
          <w:noProof/>
        </w:rPr>
        <w:drawing>
          <wp:inline distT="0" distB="0" distL="0" distR="0" wp14:anchorId="0A47577E" wp14:editId="7632218B">
            <wp:extent cx="6858000" cy="2778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42A4" w14:textId="77777777" w:rsidR="00E42B9A" w:rsidRDefault="00E42B9A" w:rsidP="00E42B9A">
      <w:pPr>
        <w:pStyle w:val="Heading2"/>
      </w:pPr>
      <w:r>
        <w:t>Refactor the code</w:t>
      </w:r>
    </w:p>
    <w:p w14:paraId="54BD3C2F" w14:textId="275839CC" w:rsidR="00E42B9A" w:rsidRDefault="00E42B9A" w:rsidP="00E42B9A">
      <w:pPr>
        <w:pBdr>
          <w:bottom w:val="single" w:sz="6" w:space="1" w:color="auto"/>
        </w:pBdr>
      </w:pPr>
      <w:r>
        <w:t xml:space="preserve">Correct the </w:t>
      </w:r>
      <w:proofErr w:type="gramStart"/>
      <w:r w:rsidR="008C2CC8">
        <w:t>calcLocalTax(</w:t>
      </w:r>
      <w:proofErr w:type="gramEnd"/>
      <w:r w:rsidR="008C2CC8">
        <w:t>)</w:t>
      </w:r>
      <w:r>
        <w:t xml:space="preserve"> function until it passes </w:t>
      </w:r>
      <w:r w:rsidR="008C2CC8">
        <w:t>test</w:t>
      </w:r>
      <w:r>
        <w:t xml:space="preserve">. Screenshot your new </w:t>
      </w:r>
      <w:proofErr w:type="gramStart"/>
      <w:r w:rsidR="008C2CC8">
        <w:t>calcLocalTax(</w:t>
      </w:r>
      <w:proofErr w:type="gramEnd"/>
      <w:r w:rsidR="008C2CC8">
        <w:t>)</w:t>
      </w:r>
      <w:r>
        <w:t xml:space="preserve"> code and the output of your JUnit tests.</w:t>
      </w:r>
    </w:p>
    <w:p w14:paraId="7EAE1854" w14:textId="258B4151" w:rsidR="00F57833" w:rsidRPr="00F57833" w:rsidRDefault="00F57833" w:rsidP="00E42B9A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t>It worked the first time. I will not snip the working code again. I will only populate this section if it originally fails.</w:t>
      </w:r>
    </w:p>
    <w:p w14:paraId="53B3874C" w14:textId="77777777" w:rsidR="00507945" w:rsidRDefault="005079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182E3D" w14:textId="18AA2E00" w:rsidR="008C2CC8" w:rsidRDefault="00D55B84" w:rsidP="008C2CC8">
      <w:pPr>
        <w:pStyle w:val="Heading1"/>
      </w:pPr>
      <w:r>
        <w:lastRenderedPageBreak/>
        <w:t>ficaTax</w:t>
      </w:r>
    </w:p>
    <w:p w14:paraId="3EB2BAD1" w14:textId="41A76634" w:rsidR="008C2CC8" w:rsidRDefault="00D55B84" w:rsidP="008C2CC8">
      <w:r>
        <w:t>FICA tax is your Social Security and Medicare tax. SS tax is 6.2% while Medicare tax is 1.45. Combined, the FICA tax is 7.65%</w:t>
      </w:r>
      <w:r w:rsidR="00F75EDD">
        <w:t xml:space="preserve">. </w:t>
      </w:r>
      <w:r w:rsidR="00D440AB">
        <w:t>To calculate fica tax, multiply the gross pay by the .0765. Here is sample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2CC8" w14:paraId="11D1D15B" w14:textId="77777777" w:rsidTr="0018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B5C9E7" w14:textId="77777777" w:rsidR="008C2CC8" w:rsidRDefault="008C2CC8" w:rsidP="001870EB">
            <w:r>
              <w:t>Hours</w:t>
            </w:r>
          </w:p>
        </w:tc>
        <w:tc>
          <w:tcPr>
            <w:tcW w:w="3597" w:type="dxa"/>
          </w:tcPr>
          <w:p w14:paraId="7E0F84EC" w14:textId="77777777" w:rsidR="008C2CC8" w:rsidRDefault="008C2CC8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</w:t>
            </w:r>
          </w:p>
        </w:tc>
        <w:tc>
          <w:tcPr>
            <w:tcW w:w="3597" w:type="dxa"/>
          </w:tcPr>
          <w:p w14:paraId="346B420E" w14:textId="54C5AEBC" w:rsidR="008C2CC8" w:rsidRDefault="00F75EDD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FICA</w:t>
            </w:r>
            <w:r w:rsidR="008C2CC8">
              <w:t xml:space="preserve"> Tax</w:t>
            </w:r>
          </w:p>
        </w:tc>
      </w:tr>
      <w:tr w:rsidR="008C2CC8" w14:paraId="67F47F65" w14:textId="77777777" w:rsidTr="00187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959415D" w14:textId="77777777" w:rsidR="008C2CC8" w:rsidRPr="003238BE" w:rsidRDefault="008C2CC8" w:rsidP="001870E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40</w:t>
            </w:r>
          </w:p>
        </w:tc>
        <w:tc>
          <w:tcPr>
            <w:tcW w:w="3597" w:type="dxa"/>
          </w:tcPr>
          <w:p w14:paraId="302D5431" w14:textId="77777777" w:rsidR="008C2CC8" w:rsidRDefault="008C2CC8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97" w:type="dxa"/>
          </w:tcPr>
          <w:p w14:paraId="5603B99C" w14:textId="254A8676" w:rsidR="008C2CC8" w:rsidRDefault="002C1BCC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30.60</w:t>
            </w:r>
          </w:p>
        </w:tc>
      </w:tr>
    </w:tbl>
    <w:p w14:paraId="1F44CD73" w14:textId="77777777" w:rsidR="008C2CC8" w:rsidRDefault="008C2CC8" w:rsidP="008C2CC8">
      <w:pPr>
        <w:pStyle w:val="Heading2"/>
      </w:pPr>
      <w:r>
        <w:t>Build the test(s)</w:t>
      </w:r>
    </w:p>
    <w:p w14:paraId="2D8A7CC9" w14:textId="7544FE52" w:rsidR="008C2CC8" w:rsidRDefault="008C2CC8" w:rsidP="008C2CC8">
      <w:r>
        <w:t>Create JUnit tests that check for your sample data. Your calculations can be within 1 penny. (Hint, delta) Screenshot your tests.</w:t>
      </w:r>
    </w:p>
    <w:p w14:paraId="72DD9310" w14:textId="50243108" w:rsidR="00634DCE" w:rsidRDefault="00634DCE" w:rsidP="008C2CC8">
      <w:r>
        <w:rPr>
          <w:noProof/>
        </w:rPr>
        <w:drawing>
          <wp:inline distT="0" distB="0" distL="0" distR="0" wp14:anchorId="1779E01E" wp14:editId="39979B11">
            <wp:extent cx="235267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CFB0" w14:textId="7893A4CB" w:rsidR="004847A8" w:rsidRDefault="004847A8" w:rsidP="004847A8">
      <w:pPr>
        <w:pStyle w:val="Heading2"/>
      </w:pPr>
      <w:r>
        <w:t>Write a function stub</w:t>
      </w:r>
    </w:p>
    <w:p w14:paraId="5326033F" w14:textId="493A64C5" w:rsidR="004847A8" w:rsidRDefault="004847A8" w:rsidP="008C2CC8">
      <w:r>
        <w:t xml:space="preserve">Write a simple function for </w:t>
      </w:r>
      <w:proofErr w:type="gramStart"/>
      <w:r>
        <w:t>calcFicaTax(</w:t>
      </w:r>
      <w:proofErr w:type="gramEnd"/>
      <w:r>
        <w:t xml:space="preserve">) that returns 0; </w:t>
      </w:r>
    </w:p>
    <w:p w14:paraId="6038BA26" w14:textId="1FE305F3" w:rsidR="00634DCE" w:rsidRDefault="00634DCE" w:rsidP="008C2CC8">
      <w:r>
        <w:rPr>
          <w:noProof/>
        </w:rPr>
        <w:drawing>
          <wp:inline distT="0" distB="0" distL="0" distR="0" wp14:anchorId="63680B99" wp14:editId="2991E1FF">
            <wp:extent cx="237172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3DA" w14:textId="77777777" w:rsidR="008C2CC8" w:rsidRDefault="008C2CC8" w:rsidP="008C2CC8">
      <w:pPr>
        <w:pStyle w:val="Heading2"/>
      </w:pPr>
      <w:r>
        <w:t>Run the test(s)</w:t>
      </w:r>
    </w:p>
    <w:p w14:paraId="5B54BAF3" w14:textId="13350535" w:rsidR="008C2CC8" w:rsidRDefault="008C2CC8" w:rsidP="008C2CC8">
      <w:r>
        <w:t>Screenshot the outputs of running your test.</w:t>
      </w:r>
      <w:r w:rsidR="007E2370">
        <w:t xml:space="preserve"> The first run will fail.</w:t>
      </w:r>
    </w:p>
    <w:p w14:paraId="7415714E" w14:textId="46D024E5" w:rsidR="00634DCE" w:rsidRDefault="00634DCE" w:rsidP="008C2CC8">
      <w:r>
        <w:rPr>
          <w:noProof/>
        </w:rPr>
        <w:drawing>
          <wp:inline distT="0" distB="0" distL="0" distR="0" wp14:anchorId="3A243CEF" wp14:editId="2EC922B3">
            <wp:extent cx="6858000" cy="3243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46D" w14:textId="77777777" w:rsidR="008C2CC8" w:rsidRDefault="008C2CC8" w:rsidP="008C2CC8">
      <w:pPr>
        <w:pStyle w:val="Heading2"/>
      </w:pPr>
      <w:r>
        <w:t>Refactor the code</w:t>
      </w:r>
    </w:p>
    <w:p w14:paraId="570C15DE" w14:textId="26B62365" w:rsidR="008C2CC8" w:rsidRDefault="008C2CC8" w:rsidP="008C2CC8">
      <w:pPr>
        <w:pBdr>
          <w:bottom w:val="single" w:sz="6" w:space="1" w:color="auto"/>
        </w:pBdr>
      </w:pPr>
      <w:r>
        <w:t xml:space="preserve">Correct the </w:t>
      </w:r>
      <w:proofErr w:type="gramStart"/>
      <w:r>
        <w:t>calc</w:t>
      </w:r>
      <w:r w:rsidR="007E2370">
        <w:t>Fica</w:t>
      </w:r>
      <w:r>
        <w:t>Tax(</w:t>
      </w:r>
      <w:proofErr w:type="gramEnd"/>
      <w:r>
        <w:t xml:space="preserve">) function until it passes test. Screenshot your new </w:t>
      </w:r>
      <w:proofErr w:type="gramStart"/>
      <w:r>
        <w:t>calc</w:t>
      </w:r>
      <w:r w:rsidR="007E2370">
        <w:t>Fica</w:t>
      </w:r>
      <w:r>
        <w:t>Tax(</w:t>
      </w:r>
      <w:proofErr w:type="gramEnd"/>
      <w:r>
        <w:t>) code and the output of your JUnit tests.</w:t>
      </w:r>
    </w:p>
    <w:p w14:paraId="08101027" w14:textId="1E6D3AC3" w:rsidR="00507945" w:rsidRPr="00634DCE" w:rsidRDefault="00634DCE" w:rsidP="00634DCE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t>It worked the first time. I will not snip the working code again. I will only populate this section if it originally fails.</w:t>
      </w:r>
    </w:p>
    <w:p w14:paraId="5402CC8D" w14:textId="295A4B86" w:rsidR="004847A8" w:rsidRDefault="004847A8" w:rsidP="004847A8">
      <w:pPr>
        <w:pStyle w:val="Heading1"/>
      </w:pPr>
      <w:r>
        <w:lastRenderedPageBreak/>
        <w:t>fedTax</w:t>
      </w:r>
      <w:r w:rsidR="00164E48">
        <w:rPr>
          <w:rStyle w:val="FootnoteReference"/>
        </w:rPr>
        <w:footnoteReference w:id="1"/>
      </w:r>
    </w:p>
    <w:p w14:paraId="0A6E0F46" w14:textId="011F9790" w:rsidR="004847A8" w:rsidRDefault="009D25F4" w:rsidP="004847A8">
      <w:r>
        <w:t>Fed tax is complicated. It is based on yearly income</w:t>
      </w:r>
      <w:r w:rsidR="004D630F">
        <w:t xml:space="preserve">. </w:t>
      </w:r>
      <w:r w:rsidR="00164E48">
        <w:t xml:space="preserve">Assume that your employees work 52 weeks in a year. Since the data you have is one week, you multiply the </w:t>
      </w:r>
      <w:r w:rsidR="006C48A8">
        <w:t xml:space="preserve">payroll by 52. </w:t>
      </w:r>
      <w:r w:rsidR="00164E48">
        <w:t>You then subtract your standard deduction of 12,200</w:t>
      </w:r>
      <w:r w:rsidR="006C48A8">
        <w:t>. Your formula is</w:t>
      </w:r>
    </w:p>
    <w:p w14:paraId="340627F6" w14:textId="5B79F898" w:rsidR="006C48A8" w:rsidRPr="00D440AB" w:rsidRDefault="006C48A8" w:rsidP="004847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taxableIncome=grossPay*52-12,200</m:t>
          </m:r>
        </m:oMath>
      </m:oMathPara>
    </w:p>
    <w:p w14:paraId="7142B994" w14:textId="6B795DEF" w:rsidR="00D440AB" w:rsidRDefault="00D440AB" w:rsidP="004847A8">
      <w:pPr>
        <w:rPr>
          <w:rFonts w:eastAsiaTheme="minorEastAsia"/>
        </w:rPr>
      </w:pPr>
      <w:r>
        <w:rPr>
          <w:rFonts w:eastAsiaTheme="minorEastAsia"/>
        </w:rPr>
        <w:t xml:space="preserve">Now, we need to determine the FED Tax rate. </w:t>
      </w:r>
      <w:r w:rsidR="003F0C87">
        <w:rPr>
          <w:rFonts w:eastAsiaTheme="minorEastAsia"/>
        </w:rPr>
        <w:t>Use this table.</w:t>
      </w:r>
      <w:r w:rsidR="00474A81">
        <w:rPr>
          <w:rStyle w:val="FootnoteReference"/>
          <w:rFonts w:eastAsiaTheme="minorEastAsia"/>
        </w:rPr>
        <w:footnoteReference w:id="2"/>
      </w:r>
      <w:r w:rsidR="00474A81">
        <w:rPr>
          <w:rFonts w:eastAsiaTheme="minorEastAsia"/>
        </w:rPr>
        <w:t xml:space="preserve"> Build an if or switch structure to determine</w:t>
      </w:r>
    </w:p>
    <w:p w14:paraId="14664ADD" w14:textId="2A157F21" w:rsidR="00474A81" w:rsidRDefault="00474A81" w:rsidP="004847A8">
      <w:r>
        <w:rPr>
          <w:noProof/>
        </w:rPr>
        <w:drawing>
          <wp:inline distT="0" distB="0" distL="0" distR="0" wp14:anchorId="3D7A99C0" wp14:editId="7E826B68">
            <wp:extent cx="1634246" cy="145072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1" cy="14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DEA5" w14:textId="17B352F3" w:rsidR="00474A81" w:rsidRDefault="00474A81" w:rsidP="004847A8">
      <w:r>
        <w:t>Now that you have the fed tax rate, you calculate fed tax, multiply the gross pay by the RATE. Here is sample data</w:t>
      </w:r>
      <w:r w:rsidR="00400468">
        <w:t xml:space="preserve">. Notice </w:t>
      </w:r>
      <w:r w:rsidR="002B7819">
        <w:t>that you have a second row of data again</w:t>
      </w:r>
      <w:r w:rsidR="00400468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28"/>
        <w:gridCol w:w="2169"/>
        <w:gridCol w:w="2079"/>
        <w:gridCol w:w="2209"/>
        <w:gridCol w:w="2105"/>
      </w:tblGrid>
      <w:tr w:rsidR="00FE1A3A" w14:paraId="28251463" w14:textId="391A34CC" w:rsidTr="00FE1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B4C9FEF" w14:textId="77777777" w:rsidR="00FE1A3A" w:rsidRDefault="00FE1A3A" w:rsidP="001870EB">
            <w:r>
              <w:t>Hours</w:t>
            </w:r>
          </w:p>
        </w:tc>
        <w:tc>
          <w:tcPr>
            <w:tcW w:w="2169" w:type="dxa"/>
          </w:tcPr>
          <w:p w14:paraId="05A073D0" w14:textId="77777777" w:rsidR="00FE1A3A" w:rsidRDefault="00FE1A3A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</w:t>
            </w:r>
          </w:p>
        </w:tc>
        <w:tc>
          <w:tcPr>
            <w:tcW w:w="2079" w:type="dxa"/>
          </w:tcPr>
          <w:p w14:paraId="648246F8" w14:textId="70AAA97D" w:rsidR="00FE1A3A" w:rsidRDefault="00FE1A3A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Taxable Income</w:t>
            </w:r>
          </w:p>
        </w:tc>
        <w:tc>
          <w:tcPr>
            <w:tcW w:w="2209" w:type="dxa"/>
          </w:tcPr>
          <w:p w14:paraId="778799D2" w14:textId="735A2675" w:rsidR="00FE1A3A" w:rsidRDefault="00FE1A3A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FED Tax Rate</w:t>
            </w:r>
          </w:p>
        </w:tc>
        <w:tc>
          <w:tcPr>
            <w:tcW w:w="2105" w:type="dxa"/>
          </w:tcPr>
          <w:p w14:paraId="3D683559" w14:textId="190467F4" w:rsidR="00FE1A3A" w:rsidRDefault="00FE1A3A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FED Tax Value</w:t>
            </w:r>
          </w:p>
        </w:tc>
      </w:tr>
      <w:tr w:rsidR="00FE1A3A" w14:paraId="72DBBAB6" w14:textId="3E226B5D" w:rsidTr="00FE1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18BE0A0" w14:textId="77777777" w:rsidR="00FE1A3A" w:rsidRPr="003238BE" w:rsidRDefault="00FE1A3A" w:rsidP="001870E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40</w:t>
            </w:r>
          </w:p>
        </w:tc>
        <w:tc>
          <w:tcPr>
            <w:tcW w:w="2169" w:type="dxa"/>
          </w:tcPr>
          <w:p w14:paraId="5E35189D" w14:textId="77777777" w:rsidR="00FE1A3A" w:rsidRDefault="00FE1A3A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79" w:type="dxa"/>
          </w:tcPr>
          <w:p w14:paraId="5C1B902E" w14:textId="27F0F24A" w:rsidR="00FE1A3A" w:rsidRDefault="00D440AB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8,600</w:t>
            </w:r>
          </w:p>
        </w:tc>
        <w:tc>
          <w:tcPr>
            <w:tcW w:w="2209" w:type="dxa"/>
          </w:tcPr>
          <w:p w14:paraId="35FE2B9B" w14:textId="69B589EE" w:rsidR="00FE1A3A" w:rsidRDefault="00D440AB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105" w:type="dxa"/>
          </w:tcPr>
          <w:p w14:paraId="497DB117" w14:textId="7E2077F4" w:rsidR="00FE1A3A" w:rsidRDefault="00BF7F46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FE1A3A" w14:paraId="6805114F" w14:textId="77777777" w:rsidTr="00FE1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00F203EE" w14:textId="6F4C4C5D" w:rsidR="00FE1A3A" w:rsidRPr="003238BE" w:rsidRDefault="004D630F" w:rsidP="001870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  <w:r w:rsidR="00400468">
              <w:rPr>
                <w:b w:val="0"/>
                <w:bCs w:val="0"/>
              </w:rPr>
              <w:t>0</w:t>
            </w:r>
          </w:p>
        </w:tc>
        <w:tc>
          <w:tcPr>
            <w:tcW w:w="2169" w:type="dxa"/>
          </w:tcPr>
          <w:p w14:paraId="5F8D753C" w14:textId="350351DF" w:rsidR="00FE1A3A" w:rsidRDefault="00FE1A3A" w:rsidP="001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079" w:type="dxa"/>
          </w:tcPr>
          <w:p w14:paraId="2C8715BE" w14:textId="61F593B0" w:rsidR="00FE1A3A" w:rsidRDefault="00BF7F46" w:rsidP="001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91,800</w:t>
            </w:r>
          </w:p>
        </w:tc>
        <w:tc>
          <w:tcPr>
            <w:tcW w:w="2209" w:type="dxa"/>
          </w:tcPr>
          <w:p w14:paraId="50D76C58" w14:textId="2CB11996" w:rsidR="00FE1A3A" w:rsidRDefault="00FA10F1" w:rsidP="001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24%</w:t>
            </w:r>
          </w:p>
        </w:tc>
        <w:tc>
          <w:tcPr>
            <w:tcW w:w="2105" w:type="dxa"/>
          </w:tcPr>
          <w:p w14:paraId="73644056" w14:textId="5C2A73C0" w:rsidR="00FE1A3A" w:rsidRDefault="00FA10F1" w:rsidP="001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</w:tbl>
    <w:p w14:paraId="760FD6FA" w14:textId="77777777" w:rsidR="004847A8" w:rsidRDefault="004847A8" w:rsidP="004847A8">
      <w:pPr>
        <w:pStyle w:val="Heading2"/>
      </w:pPr>
      <w:r>
        <w:t>Build the test(s)</w:t>
      </w:r>
    </w:p>
    <w:p w14:paraId="34A1D789" w14:textId="5D6746F1" w:rsidR="002B7819" w:rsidRDefault="004847A8" w:rsidP="004847A8">
      <w:r>
        <w:t xml:space="preserve">Create JUnit tests that check for </w:t>
      </w:r>
      <w:r w:rsidR="009432BE">
        <w:t>Fed Tax Rate and Fed Tax Value</w:t>
      </w:r>
      <w:r>
        <w:t>. Your calculations can be within 1 penny. (Hint, delta) Screenshot your tests.</w:t>
      </w:r>
      <w:r w:rsidR="00ED2385">
        <w:t xml:space="preserve"> </w:t>
      </w:r>
      <w:r w:rsidR="002A40A2">
        <w:t>You</w:t>
      </w:r>
      <w:r w:rsidR="005018CD">
        <w:t xml:space="preserve"> would</w:t>
      </w:r>
      <w:r w:rsidR="002B7819">
        <w:t xml:space="preserve"> write a test that checked each value of the FED Tax Rate.</w:t>
      </w:r>
    </w:p>
    <w:p w14:paraId="5E198442" w14:textId="146827B4" w:rsidR="00ED2385" w:rsidRDefault="00F23287" w:rsidP="004847A8">
      <w:r>
        <w:rPr>
          <w:noProof/>
        </w:rPr>
        <w:drawing>
          <wp:inline distT="0" distB="0" distL="0" distR="0" wp14:anchorId="7AC7F037" wp14:editId="550AFA24">
            <wp:extent cx="3371850" cy="31523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5706" cy="31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C0F8" w14:textId="64C6A8FE" w:rsidR="004847A8" w:rsidRDefault="004847A8" w:rsidP="004847A8">
      <w:pPr>
        <w:pStyle w:val="Heading2"/>
      </w:pPr>
      <w:r>
        <w:lastRenderedPageBreak/>
        <w:t xml:space="preserve">Write a function </w:t>
      </w:r>
      <w:proofErr w:type="gramStart"/>
      <w:r>
        <w:t>stub</w:t>
      </w:r>
      <w:r w:rsidR="002E768B">
        <w:t>s</w:t>
      </w:r>
      <w:proofErr w:type="gramEnd"/>
    </w:p>
    <w:p w14:paraId="52548C1C" w14:textId="13F3C9B9" w:rsidR="004847A8" w:rsidRDefault="004847A8" w:rsidP="004847A8">
      <w:r>
        <w:t>Write simple function</w:t>
      </w:r>
      <w:r w:rsidR="002E768B">
        <w:t>s</w:t>
      </w:r>
      <w:r>
        <w:t xml:space="preserve"> for </w:t>
      </w:r>
      <w:proofErr w:type="gramStart"/>
      <w:r>
        <w:t>calc</w:t>
      </w:r>
      <w:r w:rsidR="002E768B">
        <w:t>Fed</w:t>
      </w:r>
      <w:r>
        <w:t>Tax(</w:t>
      </w:r>
      <w:proofErr w:type="gramEnd"/>
      <w:r>
        <w:t>)</w:t>
      </w:r>
      <w:r w:rsidR="002E768B">
        <w:t xml:space="preserve"> and calcFedTaxRate()</w:t>
      </w:r>
      <w:r>
        <w:t xml:space="preserve"> that return 0; </w:t>
      </w:r>
    </w:p>
    <w:p w14:paraId="0A8E6759" w14:textId="030A9437" w:rsidR="00ED2385" w:rsidRDefault="00ED2385" w:rsidP="004847A8">
      <w:r>
        <w:rPr>
          <w:noProof/>
        </w:rPr>
        <w:drawing>
          <wp:inline distT="0" distB="0" distL="0" distR="0" wp14:anchorId="47E4A559" wp14:editId="29A816FC">
            <wp:extent cx="25241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9D9" w14:textId="77777777" w:rsidR="004847A8" w:rsidRDefault="004847A8" w:rsidP="004847A8">
      <w:pPr>
        <w:pStyle w:val="Heading2"/>
      </w:pPr>
      <w:r>
        <w:t>Run the test(s)</w:t>
      </w:r>
    </w:p>
    <w:p w14:paraId="556CF525" w14:textId="50057B56" w:rsidR="00ED2385" w:rsidRPr="00ED2385" w:rsidRDefault="004847A8" w:rsidP="004847A8">
      <w:pPr>
        <w:rPr>
          <w:b/>
        </w:rPr>
      </w:pPr>
      <w:r>
        <w:t>Screenshot the outputs of running your test. The first run will fail.</w:t>
      </w:r>
      <w:r w:rsidR="00ED2385">
        <w:t xml:space="preserve"> </w:t>
      </w:r>
      <w:r w:rsidR="00ED2385">
        <w:rPr>
          <w:b/>
        </w:rPr>
        <w:t>I separated the tests to see easier.</w:t>
      </w:r>
    </w:p>
    <w:p w14:paraId="66223E48" w14:textId="3D9B06F9" w:rsidR="00ED2385" w:rsidRDefault="00ED2385" w:rsidP="004847A8">
      <w:r>
        <w:rPr>
          <w:noProof/>
        </w:rPr>
        <w:drawing>
          <wp:inline distT="0" distB="0" distL="0" distR="0" wp14:anchorId="229F1B3D" wp14:editId="7AD06B1F">
            <wp:extent cx="4629150" cy="268190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27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39D" w14:textId="0F77E8F6" w:rsidR="00ED2385" w:rsidRDefault="00F23287" w:rsidP="004847A8">
      <w:r>
        <w:rPr>
          <w:noProof/>
        </w:rPr>
        <w:drawing>
          <wp:inline distT="0" distB="0" distL="0" distR="0" wp14:anchorId="0630F013" wp14:editId="559464E4">
            <wp:extent cx="5105400" cy="260044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1750" cy="26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035" w14:textId="77777777" w:rsidR="004847A8" w:rsidRDefault="004847A8" w:rsidP="004847A8">
      <w:pPr>
        <w:pStyle w:val="Heading2"/>
      </w:pPr>
      <w:r>
        <w:t>Refactor the code</w:t>
      </w:r>
    </w:p>
    <w:p w14:paraId="4F8C5629" w14:textId="38EF5AC4" w:rsidR="00507945" w:rsidRDefault="004847A8" w:rsidP="007F0128">
      <w:pPr>
        <w:pBdr>
          <w:bottom w:val="single" w:sz="6" w:space="1" w:color="auto"/>
        </w:pBdr>
      </w:pPr>
      <w:r>
        <w:t xml:space="preserve">Correct the </w:t>
      </w:r>
      <w:proofErr w:type="gramStart"/>
      <w:r w:rsidR="002E768B">
        <w:t>calcFedTax(</w:t>
      </w:r>
      <w:proofErr w:type="gramEnd"/>
      <w:r w:rsidR="002E768B">
        <w:t xml:space="preserve">) and calcFedTaxRate() </w:t>
      </w:r>
      <w:r>
        <w:t>function</w:t>
      </w:r>
      <w:r w:rsidR="002E768B">
        <w:t>s</w:t>
      </w:r>
      <w:r>
        <w:t xml:space="preserve"> until </w:t>
      </w:r>
      <w:r w:rsidR="002E768B">
        <w:t>they</w:t>
      </w:r>
      <w:r>
        <w:t xml:space="preserve"> passes </w:t>
      </w:r>
      <w:r w:rsidR="009432BE">
        <w:t xml:space="preserve">their </w:t>
      </w:r>
      <w:r>
        <w:t>test</w:t>
      </w:r>
      <w:r w:rsidR="009432BE">
        <w:t>s</w:t>
      </w:r>
      <w:r>
        <w:t xml:space="preserve">. Screenshot your new </w:t>
      </w:r>
      <w:proofErr w:type="gramStart"/>
      <w:r>
        <w:t>calcFicaTax(</w:t>
      </w:r>
      <w:proofErr w:type="gramEnd"/>
      <w:r>
        <w:t>) code and the output of your JUnit tests.</w:t>
      </w:r>
    </w:p>
    <w:p w14:paraId="5179E62C" w14:textId="6569549E" w:rsidR="001A771F" w:rsidRPr="001A771F" w:rsidRDefault="001A771F" w:rsidP="007F0128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t>It worked the first time. I will not snip the working code again. I will only populate this section if it originally fails.</w:t>
      </w:r>
    </w:p>
    <w:p w14:paraId="3FC0522B" w14:textId="6B484BAF" w:rsidR="00D34806" w:rsidRDefault="00D34806" w:rsidP="00D34806">
      <w:pPr>
        <w:pStyle w:val="Heading1"/>
      </w:pPr>
      <w:r>
        <w:lastRenderedPageBreak/>
        <w:t>netPay</w:t>
      </w:r>
    </w:p>
    <w:p w14:paraId="501D20C6" w14:textId="193781D0" w:rsidR="00D34806" w:rsidRDefault="00D34806" w:rsidP="00D34806">
      <w:r>
        <w:t>Net pay is your gross pay – all deductions and taxes. Only one piece of sample data.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34806" w14:paraId="1E5456C1" w14:textId="77777777" w:rsidTr="0018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7F2E04" w14:textId="77777777" w:rsidR="00D34806" w:rsidRDefault="00D34806" w:rsidP="001870EB">
            <w:r>
              <w:t>Hours</w:t>
            </w:r>
          </w:p>
        </w:tc>
        <w:tc>
          <w:tcPr>
            <w:tcW w:w="3597" w:type="dxa"/>
          </w:tcPr>
          <w:p w14:paraId="1214FA04" w14:textId="77777777" w:rsidR="00D34806" w:rsidRDefault="00D34806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Rate</w:t>
            </w:r>
          </w:p>
        </w:tc>
        <w:tc>
          <w:tcPr>
            <w:tcW w:w="3597" w:type="dxa"/>
          </w:tcPr>
          <w:p w14:paraId="49C82586" w14:textId="627B94BA" w:rsidR="00D34806" w:rsidRDefault="00D34806" w:rsidP="00187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 </w:t>
            </w:r>
            <w:r w:rsidR="001179C5">
              <w:t>Pay</w:t>
            </w:r>
          </w:p>
        </w:tc>
      </w:tr>
      <w:tr w:rsidR="00D34806" w14:paraId="79425F1B" w14:textId="77777777" w:rsidTr="00187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490F21F" w14:textId="77777777" w:rsidR="00D34806" w:rsidRPr="003238BE" w:rsidRDefault="00D34806" w:rsidP="001870EB">
            <w:pPr>
              <w:rPr>
                <w:b w:val="0"/>
                <w:bCs w:val="0"/>
              </w:rPr>
            </w:pPr>
            <w:r w:rsidRPr="003238BE">
              <w:rPr>
                <w:b w:val="0"/>
                <w:bCs w:val="0"/>
              </w:rPr>
              <w:t>40</w:t>
            </w:r>
          </w:p>
        </w:tc>
        <w:tc>
          <w:tcPr>
            <w:tcW w:w="3597" w:type="dxa"/>
          </w:tcPr>
          <w:p w14:paraId="67A55817" w14:textId="77777777" w:rsidR="00D34806" w:rsidRDefault="00D34806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97" w:type="dxa"/>
          </w:tcPr>
          <w:p w14:paraId="4D315979" w14:textId="54F54784" w:rsidR="00D34806" w:rsidRDefault="00E16B61" w:rsidP="0018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325.40</w:t>
            </w:r>
          </w:p>
        </w:tc>
      </w:tr>
    </w:tbl>
    <w:p w14:paraId="14C8E986" w14:textId="77777777" w:rsidR="00D34806" w:rsidRDefault="00D34806" w:rsidP="00D34806">
      <w:pPr>
        <w:pStyle w:val="Heading2"/>
      </w:pPr>
      <w:r>
        <w:t>Build the test(s)</w:t>
      </w:r>
    </w:p>
    <w:p w14:paraId="7AB36C2E" w14:textId="5F8EEA50" w:rsidR="00D34806" w:rsidRPr="001A771F" w:rsidRDefault="00D34806" w:rsidP="00D34806">
      <w:pPr>
        <w:rPr>
          <w:b/>
        </w:rPr>
      </w:pPr>
      <w:r>
        <w:t>Create JUnit tests that check for your sample data. Your calculations can be within 1 penny. (Hint, delta) Screenshot your tests.</w:t>
      </w:r>
      <w:r w:rsidR="001A771F">
        <w:t xml:space="preserve"> </w:t>
      </w:r>
    </w:p>
    <w:p w14:paraId="41E7ECEC" w14:textId="349128CF" w:rsidR="007F0128" w:rsidRDefault="001A771F" w:rsidP="00D34806">
      <w:r>
        <w:rPr>
          <w:noProof/>
        </w:rPr>
        <w:drawing>
          <wp:inline distT="0" distB="0" distL="0" distR="0" wp14:anchorId="3FD76936" wp14:editId="0F7F0F43">
            <wp:extent cx="2442995" cy="167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9163" cy="17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0AE2" w14:textId="77777777" w:rsidR="00D34806" w:rsidRDefault="00D34806" w:rsidP="00D34806">
      <w:pPr>
        <w:pStyle w:val="Heading2"/>
      </w:pPr>
      <w:r>
        <w:t>Write a function stub</w:t>
      </w:r>
    </w:p>
    <w:p w14:paraId="439068C7" w14:textId="731D295A" w:rsidR="00D34806" w:rsidRDefault="00D34806" w:rsidP="00D34806">
      <w:r>
        <w:t xml:space="preserve">Write a simple function for </w:t>
      </w:r>
      <w:proofErr w:type="gramStart"/>
      <w:r>
        <w:t>calc</w:t>
      </w:r>
      <w:r w:rsidR="00E16B61">
        <w:t>NetPay</w:t>
      </w:r>
      <w:r>
        <w:t>(</w:t>
      </w:r>
      <w:proofErr w:type="gramEnd"/>
      <w:r>
        <w:t xml:space="preserve">) that returns 0; </w:t>
      </w:r>
    </w:p>
    <w:p w14:paraId="40C8480C" w14:textId="17A284FC" w:rsidR="001A771F" w:rsidRDefault="001A771F" w:rsidP="00D34806">
      <w:r>
        <w:rPr>
          <w:noProof/>
        </w:rPr>
        <w:drawing>
          <wp:inline distT="0" distB="0" distL="0" distR="0" wp14:anchorId="50D4798F" wp14:editId="02483DC4">
            <wp:extent cx="222885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A9E" w14:textId="77777777" w:rsidR="00D34806" w:rsidRDefault="00D34806" w:rsidP="00D34806">
      <w:pPr>
        <w:pStyle w:val="Heading2"/>
      </w:pPr>
      <w:r>
        <w:t>Run the test(s)</w:t>
      </w:r>
    </w:p>
    <w:p w14:paraId="0ED6FE73" w14:textId="3BB8AB60" w:rsidR="00D34806" w:rsidRDefault="00D34806" w:rsidP="00D34806">
      <w:r>
        <w:t>Screenshot the outputs of running your test. The first run will fail.</w:t>
      </w:r>
    </w:p>
    <w:p w14:paraId="36935F50" w14:textId="732085BD" w:rsidR="001A771F" w:rsidRDefault="001A771F" w:rsidP="00D34806">
      <w:r>
        <w:rPr>
          <w:noProof/>
        </w:rPr>
        <w:drawing>
          <wp:inline distT="0" distB="0" distL="0" distR="0" wp14:anchorId="41B79E65" wp14:editId="522AA356">
            <wp:extent cx="5893919" cy="266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1615" cy="27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D74" w14:textId="77777777" w:rsidR="00D34806" w:rsidRDefault="00D34806" w:rsidP="00D34806">
      <w:pPr>
        <w:pStyle w:val="Heading2"/>
      </w:pPr>
      <w:r>
        <w:t>Refactor the code</w:t>
      </w:r>
    </w:p>
    <w:p w14:paraId="5781357A" w14:textId="77777777" w:rsidR="001A771F" w:rsidRDefault="00D34806" w:rsidP="001A771F">
      <w:pPr>
        <w:pBdr>
          <w:bottom w:val="single" w:sz="6" w:space="1" w:color="auto"/>
        </w:pBdr>
      </w:pPr>
      <w:r>
        <w:t xml:space="preserve">Correct the </w:t>
      </w:r>
      <w:proofErr w:type="gramStart"/>
      <w:r>
        <w:t>calcFicaTax(</w:t>
      </w:r>
      <w:proofErr w:type="gramEnd"/>
      <w:r>
        <w:t xml:space="preserve">) function until it passes test. Screenshot your new </w:t>
      </w:r>
      <w:proofErr w:type="gramStart"/>
      <w:r>
        <w:t>calcFicaTax(</w:t>
      </w:r>
      <w:proofErr w:type="gramEnd"/>
      <w:r>
        <w:t>) code and the output of your JUnit tests.</w:t>
      </w:r>
    </w:p>
    <w:p w14:paraId="03C3C5C6" w14:textId="57C64A85" w:rsidR="001A771F" w:rsidRPr="001A771F" w:rsidRDefault="001A771F" w:rsidP="00D34806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t>It worked the first time. I will not snip the working code again. I will only populate this section if it originally fails.</w:t>
      </w:r>
    </w:p>
    <w:sectPr w:rsidR="001A771F" w:rsidRPr="001A771F" w:rsidSect="00BD394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096FB" w14:textId="77777777" w:rsidR="001D29C2" w:rsidRDefault="001D29C2" w:rsidP="008334E0">
      <w:pPr>
        <w:spacing w:after="0" w:line="240" w:lineRule="auto"/>
      </w:pPr>
      <w:r>
        <w:separator/>
      </w:r>
    </w:p>
  </w:endnote>
  <w:endnote w:type="continuationSeparator" w:id="0">
    <w:p w14:paraId="5D50532D" w14:textId="77777777" w:rsidR="001D29C2" w:rsidRDefault="001D29C2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4680D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9E49A" w14:textId="77777777" w:rsidR="001D29C2" w:rsidRDefault="001D29C2" w:rsidP="008334E0">
      <w:pPr>
        <w:spacing w:after="0" w:line="240" w:lineRule="auto"/>
      </w:pPr>
      <w:r>
        <w:separator/>
      </w:r>
    </w:p>
  </w:footnote>
  <w:footnote w:type="continuationSeparator" w:id="0">
    <w:p w14:paraId="5DE41A0C" w14:textId="77777777" w:rsidR="001D29C2" w:rsidRDefault="001D29C2" w:rsidP="008334E0">
      <w:pPr>
        <w:spacing w:after="0" w:line="240" w:lineRule="auto"/>
      </w:pPr>
      <w:r>
        <w:continuationSeparator/>
      </w:r>
    </w:p>
  </w:footnote>
  <w:footnote w:id="1">
    <w:p w14:paraId="171746A9" w14:textId="4B8A0791" w:rsidR="00164E48" w:rsidRDefault="00164E48">
      <w:pPr>
        <w:pStyle w:val="FootnoteText"/>
      </w:pPr>
      <w:r>
        <w:rPr>
          <w:rStyle w:val="FootnoteReference"/>
        </w:rPr>
        <w:footnoteRef/>
      </w:r>
      <w:r>
        <w:t xml:space="preserve"> Fed tax here is assuming that you are single. I simplified the calculation a little.</w:t>
      </w:r>
    </w:p>
  </w:footnote>
  <w:footnote w:id="2">
    <w:p w14:paraId="2334CF06" w14:textId="64889737" w:rsidR="00474A81" w:rsidRDefault="00474A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https://jellisoncpa.com/whats-new-2019-taxes-tax-brackets/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9B59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BC0731" wp14:editId="0E6CD7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9882C6" w14:textId="6B77EB31" w:rsidR="008334E0" w:rsidRDefault="001D29C2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15A9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 Testing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B15A9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B15A9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TDD Payroll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BC073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09882C6" w14:textId="6B77EB31" w:rsidR="008334E0" w:rsidRDefault="001D29C2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B15A9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 Testing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B15A9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B15A9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TDD Payroll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3251B6D"/>
    <w:multiLevelType w:val="hybridMultilevel"/>
    <w:tmpl w:val="A06A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5C7"/>
    <w:rsid w:val="00004B08"/>
    <w:rsid w:val="00012451"/>
    <w:rsid w:val="00045630"/>
    <w:rsid w:val="00074FF9"/>
    <w:rsid w:val="00080CBA"/>
    <w:rsid w:val="0009217A"/>
    <w:rsid w:val="001179C5"/>
    <w:rsid w:val="00127172"/>
    <w:rsid w:val="00155E4C"/>
    <w:rsid w:val="0015616B"/>
    <w:rsid w:val="00164E48"/>
    <w:rsid w:val="00173B27"/>
    <w:rsid w:val="00197BE5"/>
    <w:rsid w:val="001A771F"/>
    <w:rsid w:val="001B15A9"/>
    <w:rsid w:val="001C7491"/>
    <w:rsid w:val="001D29C2"/>
    <w:rsid w:val="002104B2"/>
    <w:rsid w:val="002113A2"/>
    <w:rsid w:val="00213EC1"/>
    <w:rsid w:val="00270801"/>
    <w:rsid w:val="002A40A2"/>
    <w:rsid w:val="002B7819"/>
    <w:rsid w:val="002C1BCC"/>
    <w:rsid w:val="002E1E6A"/>
    <w:rsid w:val="002E768B"/>
    <w:rsid w:val="003238BE"/>
    <w:rsid w:val="00374D8B"/>
    <w:rsid w:val="00386937"/>
    <w:rsid w:val="003C7277"/>
    <w:rsid w:val="003F04BE"/>
    <w:rsid w:val="003F0C87"/>
    <w:rsid w:val="00400468"/>
    <w:rsid w:val="00421D5A"/>
    <w:rsid w:val="0043612E"/>
    <w:rsid w:val="00437CE7"/>
    <w:rsid w:val="00474A81"/>
    <w:rsid w:val="004847A8"/>
    <w:rsid w:val="004C093F"/>
    <w:rsid w:val="004D0E77"/>
    <w:rsid w:val="004D22AE"/>
    <w:rsid w:val="004D52C2"/>
    <w:rsid w:val="004D630F"/>
    <w:rsid w:val="005018CD"/>
    <w:rsid w:val="00507945"/>
    <w:rsid w:val="005A5ED5"/>
    <w:rsid w:val="005C0888"/>
    <w:rsid w:val="00606C41"/>
    <w:rsid w:val="00634DCE"/>
    <w:rsid w:val="00674058"/>
    <w:rsid w:val="006B352F"/>
    <w:rsid w:val="006C48A8"/>
    <w:rsid w:val="006E15C7"/>
    <w:rsid w:val="00733AD4"/>
    <w:rsid w:val="007A24A1"/>
    <w:rsid w:val="007C0EEE"/>
    <w:rsid w:val="007E2370"/>
    <w:rsid w:val="007E3E82"/>
    <w:rsid w:val="007F0128"/>
    <w:rsid w:val="008334E0"/>
    <w:rsid w:val="00866EC6"/>
    <w:rsid w:val="00884A77"/>
    <w:rsid w:val="008979F8"/>
    <w:rsid w:val="008A47EE"/>
    <w:rsid w:val="008B24A3"/>
    <w:rsid w:val="008C2CC8"/>
    <w:rsid w:val="008D0134"/>
    <w:rsid w:val="008E42BE"/>
    <w:rsid w:val="008F45EC"/>
    <w:rsid w:val="00907F3E"/>
    <w:rsid w:val="009432BE"/>
    <w:rsid w:val="00945CF9"/>
    <w:rsid w:val="00963BD9"/>
    <w:rsid w:val="00972521"/>
    <w:rsid w:val="00995B24"/>
    <w:rsid w:val="00997530"/>
    <w:rsid w:val="009A2B03"/>
    <w:rsid w:val="009D25F4"/>
    <w:rsid w:val="00A037BF"/>
    <w:rsid w:val="00A31BB5"/>
    <w:rsid w:val="00A36F05"/>
    <w:rsid w:val="00A4626E"/>
    <w:rsid w:val="00B120A9"/>
    <w:rsid w:val="00B136FB"/>
    <w:rsid w:val="00B27308"/>
    <w:rsid w:val="00B718D1"/>
    <w:rsid w:val="00B9046A"/>
    <w:rsid w:val="00B9481C"/>
    <w:rsid w:val="00B94E2B"/>
    <w:rsid w:val="00BB164C"/>
    <w:rsid w:val="00BC2939"/>
    <w:rsid w:val="00BD394A"/>
    <w:rsid w:val="00BE4A86"/>
    <w:rsid w:val="00BF7F46"/>
    <w:rsid w:val="00C62A08"/>
    <w:rsid w:val="00C77606"/>
    <w:rsid w:val="00CB3FC6"/>
    <w:rsid w:val="00CC679B"/>
    <w:rsid w:val="00D34806"/>
    <w:rsid w:val="00D440AB"/>
    <w:rsid w:val="00D55B84"/>
    <w:rsid w:val="00D75BA0"/>
    <w:rsid w:val="00D96995"/>
    <w:rsid w:val="00DD098F"/>
    <w:rsid w:val="00DD72F8"/>
    <w:rsid w:val="00E16B61"/>
    <w:rsid w:val="00E42B9A"/>
    <w:rsid w:val="00E52695"/>
    <w:rsid w:val="00E652D4"/>
    <w:rsid w:val="00E768E8"/>
    <w:rsid w:val="00E8268D"/>
    <w:rsid w:val="00E9140F"/>
    <w:rsid w:val="00EA080E"/>
    <w:rsid w:val="00ED2385"/>
    <w:rsid w:val="00EF049E"/>
    <w:rsid w:val="00F23287"/>
    <w:rsid w:val="00F57833"/>
    <w:rsid w:val="00F57967"/>
    <w:rsid w:val="00F75EDD"/>
    <w:rsid w:val="00FA05C3"/>
    <w:rsid w:val="00FA064E"/>
    <w:rsid w:val="00FA10F1"/>
    <w:rsid w:val="00FC15C3"/>
    <w:rsid w:val="00FC1FA4"/>
    <w:rsid w:val="00FE1A3A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827A"/>
  <w15:chartTrackingRefBased/>
  <w15:docId w15:val="{E974A67F-1D87-4D03-8AE4-09D7B006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38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64E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E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E4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8A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74A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ellisoncpa.com/whats-new-2019-taxes-tax-bracket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4B2C-E04B-4CF9-A94E-B5D227AA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214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 Testing</vt:lpstr>
    </vt:vector>
  </TitlesOfParts>
  <Company>Pittsburgh Technical Institute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 Testing</dc:title>
  <dc:subject/>
  <dc:creator>Lee Cottrell</dc:creator>
  <cp:keywords/>
  <dc:description/>
  <cp:lastModifiedBy>Coby Frye</cp:lastModifiedBy>
  <cp:revision>69</cp:revision>
  <dcterms:created xsi:type="dcterms:W3CDTF">2019-10-25T14:23:00Z</dcterms:created>
  <dcterms:modified xsi:type="dcterms:W3CDTF">2019-10-31T17:31:00Z</dcterms:modified>
</cp:coreProperties>
</file>